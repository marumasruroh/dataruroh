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124" w:tblpY="854"/>
        <w:tblW w:w="3702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708"/>
        <w:gridCol w:w="3222"/>
      </w:tblGrid>
      <w:tr w:rsidR="006816D5" w14:paraId="498E167E" w14:textId="77777777" w:rsidTr="00D92799">
        <w:trPr>
          <w:trHeight w:val="1224"/>
        </w:trPr>
        <w:tc>
          <w:tcPr>
            <w:tcW w:w="3708" w:type="dxa"/>
            <w:vAlign w:val="bottom"/>
          </w:tcPr>
          <w:p w14:paraId="2EF02FA7" w14:textId="77777777" w:rsidR="00802E0D" w:rsidRDefault="00BD1664" w:rsidP="006816D5">
            <w:pPr>
              <w:pStyle w:val="Titl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MAS</w:t>
            </w:r>
          </w:p>
          <w:p w14:paraId="00A63431" w14:textId="7FAD1AF5" w:rsidR="006816D5" w:rsidRPr="00BD1664" w:rsidRDefault="00BD1664" w:rsidP="006816D5">
            <w:pPr>
              <w:pStyle w:val="Titl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RUROH</w:t>
            </w:r>
          </w:p>
        </w:tc>
        <w:tc>
          <w:tcPr>
            <w:tcW w:w="3222" w:type="dxa"/>
            <w:vAlign w:val="bottom"/>
          </w:tcPr>
          <w:tbl>
            <w:tblPr>
              <w:tblStyle w:val="TableGrid"/>
              <w:tblW w:w="36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52"/>
              <w:gridCol w:w="348"/>
            </w:tblGrid>
            <w:tr w:rsidR="006816D5" w:rsidRPr="009D0878" w14:paraId="6572A590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2CFD5E" w14:textId="5648153E" w:rsidR="006816D5" w:rsidRPr="000B32D7" w:rsidRDefault="00442DDF" w:rsidP="006269B9">
                  <w:pPr>
                    <w:pStyle w:val="ContactInfo"/>
                    <w:framePr w:hSpace="180" w:wrap="around" w:vAnchor="page" w:hAnchor="page" w:x="3124" w:y="854"/>
                  </w:pPr>
                  <w:r>
                    <w:t>Jl Raya Cemorokandang No.11</w:t>
                  </w:r>
                </w:p>
              </w:tc>
              <w:tc>
                <w:tcPr>
                  <w:tcW w:w="34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000B026" w14:textId="77777777" w:rsidR="006816D5" w:rsidRPr="009D0878" w:rsidRDefault="006816D5" w:rsidP="006269B9">
                  <w:pPr>
                    <w:pStyle w:val="Icons"/>
                    <w:framePr w:hSpace="180" w:wrap="around" w:vAnchor="page" w:hAnchor="page" w:x="3124" w:y="854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01B81D" wp14:editId="3C01104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 xmlns:a14="http://schemas.microsoft.com/office/drawing/2010/main">
                        <w:pict>
                          <v:shape id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Address icon" coordsize="2846,2833" o:spid="_x0000_s1026" fillcolor="#007fa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w14:anchorId="3ED3BF78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16D5" w:rsidRPr="009D0878" w14:paraId="54FD0FC8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left w:w="720" w:type="dxa"/>
                    <w:right w:w="29" w:type="dxa"/>
                  </w:tcMar>
                </w:tcPr>
                <w:p w14:paraId="7A466B49" w14:textId="2D34E4DA" w:rsidR="006816D5" w:rsidRPr="000B32D7" w:rsidRDefault="00802E0D" w:rsidP="006269B9">
                  <w:pPr>
                    <w:pStyle w:val="ContactInfo"/>
                    <w:framePr w:hSpace="180" w:wrap="around" w:vAnchor="page" w:hAnchor="page" w:x="3124" w:y="854"/>
                  </w:pPr>
                  <w:r>
                    <w:t>0819-3883-5265</w:t>
                  </w:r>
                </w:p>
              </w:tc>
              <w:tc>
                <w:tcPr>
                  <w:tcW w:w="348" w:type="dxa"/>
                  <w:tcMar>
                    <w:left w:w="0" w:type="dxa"/>
                    <w:right w:w="0" w:type="dxa"/>
                  </w:tcMar>
                </w:tcPr>
                <w:p w14:paraId="7A8ED7E3" w14:textId="77777777" w:rsidR="006816D5" w:rsidRPr="009D0878" w:rsidRDefault="006816D5" w:rsidP="006269B9">
                  <w:pPr>
                    <w:pStyle w:val="Icons"/>
                    <w:framePr w:hSpace="180" w:wrap="around" w:vAnchor="page" w:hAnchor="page" w:x="3124" w:y="854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DAEC7C" wp14:editId="5CAEFF5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 xmlns:a14="http://schemas.microsoft.com/office/drawing/2010/main">
                        <w:pict>
                          <v:shape id="Tele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hone icon" coordsize="2552,2616" o:spid="_x0000_s1026" fillcolor="#007fa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w14:anchorId="658E9377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16D5" w:rsidRPr="009D0878" w14:paraId="10E170D9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left w:w="720" w:type="dxa"/>
                    <w:right w:w="29" w:type="dxa"/>
                  </w:tcMar>
                </w:tcPr>
                <w:p w14:paraId="0B53504A" w14:textId="684B9CB4" w:rsidR="006816D5" w:rsidRPr="000B32D7" w:rsidRDefault="00802E0D" w:rsidP="006269B9">
                  <w:pPr>
                    <w:pStyle w:val="ContactInfo"/>
                    <w:framePr w:hSpace="180" w:wrap="around" w:vAnchor="page" w:hAnchor="page" w:x="3124" w:y="854"/>
                  </w:pPr>
                  <w:r>
                    <w:t>masruroh0726@gmail.com</w:t>
                  </w:r>
                </w:p>
              </w:tc>
              <w:tc>
                <w:tcPr>
                  <w:tcW w:w="348" w:type="dxa"/>
                  <w:tcMar>
                    <w:left w:w="0" w:type="dxa"/>
                    <w:right w:w="0" w:type="dxa"/>
                  </w:tcMar>
                </w:tcPr>
                <w:p w14:paraId="163BD830" w14:textId="77777777" w:rsidR="006816D5" w:rsidRPr="009D0878" w:rsidRDefault="006816D5" w:rsidP="006269B9">
                  <w:pPr>
                    <w:pStyle w:val="Icons"/>
                    <w:framePr w:hSpace="180" w:wrap="around" w:vAnchor="page" w:hAnchor="page" w:x="3124" w:y="85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0870346" wp14:editId="16957DA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 xmlns:pic="http://schemas.openxmlformats.org/drawingml/2006/picture" xmlns:a14="http://schemas.microsoft.com/office/drawing/2010/main">
                        <w:pict>
                          <v:shape id="Freeform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mail icon" coordsize="120,80" o:spid="_x0000_s1026" fillcolor="#007fa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w14:anchorId="7AE66D0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16D5" w:rsidRPr="009D0878" w14:paraId="3554321B" w14:textId="77777777" w:rsidTr="006816D5">
              <w:trPr>
                <w:trHeight w:val="395"/>
              </w:trPr>
              <w:tc>
                <w:tcPr>
                  <w:tcW w:w="3252" w:type="dxa"/>
                  <w:tcMar>
                    <w:left w:w="720" w:type="dxa"/>
                    <w:right w:w="29" w:type="dxa"/>
                  </w:tcMar>
                </w:tcPr>
                <w:p w14:paraId="33B2EC48" w14:textId="6B875B99" w:rsidR="006816D5" w:rsidRPr="000B32D7" w:rsidRDefault="006816D5" w:rsidP="006269B9">
                  <w:pPr>
                    <w:pStyle w:val="ContactInfo"/>
                    <w:framePr w:hSpace="180" w:wrap="around" w:vAnchor="page" w:hAnchor="page" w:x="3124" w:y="854"/>
                  </w:pPr>
                </w:p>
              </w:tc>
              <w:tc>
                <w:tcPr>
                  <w:tcW w:w="348" w:type="dxa"/>
                  <w:tcMar>
                    <w:left w:w="0" w:type="dxa"/>
                    <w:right w:w="0" w:type="dxa"/>
                  </w:tcMar>
                </w:tcPr>
                <w:p w14:paraId="721F4984" w14:textId="42D1EFE6" w:rsidR="006816D5" w:rsidRPr="009D0878" w:rsidRDefault="006816D5" w:rsidP="006269B9">
                  <w:pPr>
                    <w:pStyle w:val="Icons"/>
                    <w:framePr w:hSpace="180" w:wrap="around" w:vAnchor="page" w:hAnchor="page" w:x="3124" w:y="854"/>
                  </w:pPr>
                </w:p>
              </w:tc>
            </w:tr>
          </w:tbl>
          <w:p w14:paraId="7A131809" w14:textId="77777777" w:rsidR="006816D5" w:rsidRDefault="006816D5" w:rsidP="006816D5">
            <w:pPr>
              <w:pStyle w:val="Header"/>
            </w:pPr>
          </w:p>
        </w:tc>
      </w:tr>
    </w:tbl>
    <w:p w14:paraId="11824D32" w14:textId="64DDBEF6" w:rsidR="00C43D65" w:rsidRDefault="00D92799" w:rsidP="000B32D7">
      <w:r>
        <w:rPr>
          <w:noProof/>
        </w:rPr>
        <w:drawing>
          <wp:anchor distT="0" distB="0" distL="114300" distR="114300" simplePos="0" relativeHeight="251666432" behindDoc="0" locked="0" layoutInCell="1" allowOverlap="1" wp14:anchorId="6392F75A" wp14:editId="4CBBDA21">
            <wp:simplePos x="0" y="0"/>
            <wp:positionH relativeFrom="margin">
              <wp:posOffset>-71562</wp:posOffset>
            </wp:positionH>
            <wp:positionV relativeFrom="paragraph">
              <wp:posOffset>-59110</wp:posOffset>
            </wp:positionV>
            <wp:extent cx="1079500" cy="124460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5" b="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951">
        <w:t>..</w:t>
      </w:r>
    </w:p>
    <w:p w14:paraId="0E29D6FC" w14:textId="1CE591F7" w:rsidR="006816D5" w:rsidRDefault="006816D5" w:rsidP="000B32D7"/>
    <w:p w14:paraId="2631955D" w14:textId="054F94C9" w:rsidR="006816D5" w:rsidRDefault="006816D5" w:rsidP="000B32D7"/>
    <w:p w14:paraId="2B694A10" w14:textId="55CAEC72" w:rsidR="006816D5" w:rsidRDefault="006816D5" w:rsidP="000B32D7"/>
    <w:p w14:paraId="4462BA09" w14:textId="00956D73" w:rsidR="00C7520B" w:rsidRPr="00D16999" w:rsidRDefault="000E203D" w:rsidP="000B32D7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269B9">
        <w:rPr>
          <w:rFonts w:ascii="Arial" w:hAnsi="Arial" w:cs="Arial"/>
        </w:rPr>
        <w:t xml:space="preserve">ulusan SMK jurusan Rekayasa Perangkat Lunak yang memiliki minat bekerja dibidang admin dan teknologi </w:t>
      </w:r>
      <w:r>
        <w:rPr>
          <w:rFonts w:ascii="Arial" w:hAnsi="Arial" w:cs="Arial"/>
        </w:rPr>
        <w:t>.Lulus dengan nilai memuaskan serta t</w:t>
      </w:r>
      <w:r w:rsidR="00F65D2E" w:rsidRPr="00D16999">
        <w:rPr>
          <w:rFonts w:ascii="Arial" w:hAnsi="Arial" w:cs="Arial"/>
        </w:rPr>
        <w:t>erbiasa menggunakan berbagai aplikasi administrasi seperti Microsoft Office</w:t>
      </w:r>
      <w:r w:rsidR="00F65D2E">
        <w:rPr>
          <w:rFonts w:ascii="Arial" w:hAnsi="Arial" w:cs="Arial"/>
        </w:rPr>
        <w:t xml:space="preserve"> dan </w:t>
      </w:r>
      <w:r w:rsidR="00F65D2E" w:rsidRPr="00D16999">
        <w:rPr>
          <w:rFonts w:ascii="Arial" w:hAnsi="Arial" w:cs="Arial"/>
        </w:rPr>
        <w:t>Google Docs</w:t>
      </w:r>
      <w:r w:rsidR="00F65D2E">
        <w:rPr>
          <w:rFonts w:ascii="Arial" w:hAnsi="Arial" w:cs="Arial"/>
        </w:rPr>
        <w:t>.</w:t>
      </w:r>
      <w:r w:rsidR="00F65D2E" w:rsidRPr="00F65D2E">
        <w:rPr>
          <w:rFonts w:ascii="Arial" w:hAnsi="Arial" w:cs="Arial"/>
        </w:rPr>
        <w:t xml:space="preserve"> </w:t>
      </w:r>
      <w:r w:rsidR="00F65D2E">
        <w:rPr>
          <w:rFonts w:ascii="Arial" w:hAnsi="Arial" w:cs="Arial"/>
        </w:rPr>
        <w:t>Jujur,</w:t>
      </w:r>
      <w:r w:rsidR="00F65D2E" w:rsidRPr="00D16999">
        <w:rPr>
          <w:rFonts w:ascii="Arial" w:hAnsi="Arial" w:cs="Arial"/>
        </w:rPr>
        <w:t xml:space="preserve"> </w:t>
      </w:r>
      <w:r w:rsidR="00F65D2E">
        <w:rPr>
          <w:rFonts w:ascii="Arial" w:hAnsi="Arial" w:cs="Arial"/>
        </w:rPr>
        <w:t>disiplin, mudah bersosialisasi dan mampu bekerja dengan baik dalam tim.</w:t>
      </w:r>
    </w:p>
    <w:p w14:paraId="4ED83042" w14:textId="7D3A8D4D" w:rsidR="005B1D68" w:rsidRPr="00D612EA" w:rsidRDefault="00734CDF" w:rsidP="004937AE">
      <w:pPr>
        <w:pStyle w:val="Heading1"/>
        <w:rPr>
          <w:sz w:val="32"/>
          <w:szCs w:val="28"/>
        </w:rPr>
      </w:pPr>
      <w:r w:rsidRPr="00D612EA">
        <w:rPr>
          <w:sz w:val="32"/>
          <w:szCs w:val="28"/>
        </w:rPr>
        <w:t xml:space="preserve">Pengalaman </w:t>
      </w:r>
      <w:r w:rsidR="00960AE2" w:rsidRPr="00D612EA">
        <w:rPr>
          <w:sz w:val="32"/>
          <w:szCs w:val="28"/>
        </w:rPr>
        <w:t>Kerja</w:t>
      </w:r>
    </w:p>
    <w:p w14:paraId="56C03D8D" w14:textId="32362354" w:rsidR="0023705D" w:rsidRPr="00D413F9" w:rsidRDefault="00005847" w:rsidP="00D413F9">
      <w:pPr>
        <w:pStyle w:val="Heading3"/>
      </w:pPr>
      <w:r>
        <w:t>January 202</w:t>
      </w:r>
      <w:r w:rsidR="00F65D2E">
        <w:t>2</w:t>
      </w:r>
      <w:r w:rsidR="00804F8D">
        <w:t xml:space="preserve"> – </w:t>
      </w:r>
      <w:r w:rsidR="00F65D2E">
        <w:t xml:space="preserve">mei </w:t>
      </w:r>
      <w:r w:rsidR="00804F8D">
        <w:t>2022</w:t>
      </w:r>
    </w:p>
    <w:p w14:paraId="28062171" w14:textId="3E802447" w:rsidR="0023705D" w:rsidRDefault="00F65D2E" w:rsidP="000B32D7">
      <w:pPr>
        <w:pStyle w:val="Heading5"/>
        <w:rPr>
          <w:b/>
          <w:bCs/>
        </w:rPr>
      </w:pPr>
      <w:r>
        <w:rPr>
          <w:b/>
          <w:bCs/>
        </w:rPr>
        <w:t>Quality Control</w:t>
      </w:r>
      <w:r w:rsidR="00D612EA">
        <w:rPr>
          <w:b/>
          <w:bCs/>
        </w:rPr>
        <w:t xml:space="preserve"> (Praktek Kerja Lapangan</w:t>
      </w:r>
      <w:r w:rsidR="009517B3">
        <w:rPr>
          <w:b/>
          <w:bCs/>
        </w:rPr>
        <w:t>)</w:t>
      </w:r>
      <w:r w:rsidR="00D612EA">
        <w:rPr>
          <w:b/>
          <w:bCs/>
        </w:rPr>
        <w:t>_</w:t>
      </w:r>
    </w:p>
    <w:p w14:paraId="43979A6A" w14:textId="2AA72F51" w:rsidR="00D612EA" w:rsidRPr="00D612EA" w:rsidRDefault="00D612EA" w:rsidP="00DB6AFD">
      <w:pPr>
        <w:spacing w:after="120"/>
      </w:pPr>
      <w:r>
        <w:t xml:space="preserve">PT </w:t>
      </w:r>
      <w:r w:rsidR="00F65D2E">
        <w:t>RetGoo Sentris Informa Malang</w:t>
      </w:r>
    </w:p>
    <w:p w14:paraId="0E3DB004" w14:textId="16B9B3AD" w:rsidR="00D413F9" w:rsidRDefault="00561691" w:rsidP="00DB6AFD">
      <w:pPr>
        <w:pStyle w:val="ListParagraph"/>
        <w:numPr>
          <w:ilvl w:val="0"/>
          <w:numId w:val="14"/>
        </w:numPr>
        <w:spacing w:after="120"/>
        <w:jc w:val="both"/>
      </w:pPr>
      <w:r>
        <w:t>M</w:t>
      </w:r>
      <w:r w:rsidR="00E62B41">
        <w:t>elakukan Testing terhadap proses</w:t>
      </w:r>
      <w:r w:rsidR="00CE569C">
        <w:t xml:space="preserve"> aplikasi</w:t>
      </w:r>
      <w:r w:rsidR="00E62B41">
        <w:t xml:space="preserve"> yang telah dibuat dengan RetGoo BPMS </w:t>
      </w:r>
    </w:p>
    <w:p w14:paraId="2CC6AFFD" w14:textId="761084B8" w:rsidR="005A34B7" w:rsidRDefault="000E203D" w:rsidP="005A34B7">
      <w:pPr>
        <w:pStyle w:val="ListParagraph"/>
        <w:numPr>
          <w:ilvl w:val="0"/>
          <w:numId w:val="14"/>
        </w:numPr>
        <w:jc w:val="both"/>
      </w:pPr>
      <w:r>
        <w:t xml:space="preserve">Bekerja </w:t>
      </w:r>
      <w:r w:rsidR="00FF3CC5">
        <w:t xml:space="preserve">sama dengan 5 orang anggota tim </w:t>
      </w:r>
      <w:r w:rsidR="00E62B41">
        <w:t>Developer memperbaiki issue – issue bug yang ditemui ketika testing</w:t>
      </w:r>
    </w:p>
    <w:p w14:paraId="1E1FC8AB" w14:textId="604470EF" w:rsidR="009853A1" w:rsidRDefault="000E203D" w:rsidP="005A34B7">
      <w:pPr>
        <w:pStyle w:val="ListParagraph"/>
        <w:numPr>
          <w:ilvl w:val="0"/>
          <w:numId w:val="14"/>
        </w:numPr>
        <w:jc w:val="both"/>
      </w:pPr>
      <w:r>
        <w:t xml:space="preserve">Bertanggung Jawab </w:t>
      </w:r>
      <w:r w:rsidR="009853A1">
        <w:t>Membuat Dokumen Development</w:t>
      </w:r>
    </w:p>
    <w:p w14:paraId="3F1ED1E5" w14:textId="2D57110D" w:rsidR="009A6AAC" w:rsidRDefault="007366F8" w:rsidP="005A34B7">
      <w:pPr>
        <w:pStyle w:val="ListParagraph"/>
        <w:numPr>
          <w:ilvl w:val="0"/>
          <w:numId w:val="14"/>
        </w:numPr>
        <w:jc w:val="both"/>
      </w:pPr>
      <w:r>
        <w:t>Me</w:t>
      </w:r>
      <w:r w:rsidR="00E62B41">
        <w:t xml:space="preserve">mpelajari alur proses bisnis </w:t>
      </w:r>
      <w:r w:rsidR="009853A1">
        <w:t xml:space="preserve">Project Manufacture </w:t>
      </w:r>
    </w:p>
    <w:p w14:paraId="0819C495" w14:textId="6D2EC212" w:rsidR="009E37AE" w:rsidRDefault="00A048F7" w:rsidP="00A048F7">
      <w:pPr>
        <w:pStyle w:val="Heading1"/>
        <w:rPr>
          <w:sz w:val="28"/>
          <w:szCs w:val="24"/>
        </w:rPr>
      </w:pPr>
      <w:r w:rsidRPr="00A048F7">
        <w:rPr>
          <w:sz w:val="28"/>
          <w:szCs w:val="24"/>
        </w:rPr>
        <w:t xml:space="preserve">Pengalaman </w:t>
      </w:r>
      <w:r w:rsidR="008E7DAF">
        <w:rPr>
          <w:sz w:val="28"/>
          <w:szCs w:val="24"/>
        </w:rPr>
        <w:t xml:space="preserve">Projek </w:t>
      </w:r>
    </w:p>
    <w:p w14:paraId="463756B2" w14:textId="1FE39963" w:rsidR="009E37AE" w:rsidRPr="000B32D7" w:rsidRDefault="009E37AE" w:rsidP="009E37AE">
      <w:pPr>
        <w:pStyle w:val="Heading5"/>
      </w:pPr>
      <w:r>
        <w:rPr>
          <w:b/>
          <w:bCs/>
        </w:rPr>
        <w:t xml:space="preserve">Projek </w:t>
      </w:r>
      <w:r w:rsidR="00CE569C">
        <w:rPr>
          <w:b/>
          <w:bCs/>
        </w:rPr>
        <w:t>Marketplace</w:t>
      </w:r>
      <w:r>
        <w:rPr>
          <w:b/>
          <w:bCs/>
        </w:rPr>
        <w:t xml:space="preserve"> </w:t>
      </w:r>
      <w:r>
        <w:t xml:space="preserve"> </w:t>
      </w:r>
      <w:r w:rsidRPr="000B32D7">
        <w:t>/</w:t>
      </w:r>
      <w:r>
        <w:rPr>
          <w:rStyle w:val="Emphasis"/>
        </w:rPr>
        <w:t xml:space="preserve"> Mata Pelajaran </w:t>
      </w:r>
      <w:r w:rsidR="00CE569C">
        <w:rPr>
          <w:rStyle w:val="Emphasis"/>
        </w:rPr>
        <w:t>Produk Kreatif dan Kewirausahaan</w:t>
      </w:r>
    </w:p>
    <w:p w14:paraId="72B528BD" w14:textId="380C3957" w:rsidR="007B2188" w:rsidRDefault="00FF3CC5" w:rsidP="000E203D">
      <w:pPr>
        <w:pStyle w:val="ListParagraph"/>
        <w:numPr>
          <w:ilvl w:val="0"/>
          <w:numId w:val="14"/>
        </w:numPr>
      </w:pPr>
      <w:r>
        <w:t>Bertanggung jawab sebagai koordinator kelompok dalam Membuat akun dan memposting produk di marketplace serta memastikan setiap anggota tim mendapat porsi yang jelas dalam penyelesaiaan tugas</w:t>
      </w:r>
    </w:p>
    <w:p w14:paraId="4FD7C815" w14:textId="67C04EB7" w:rsidR="00FF3CC5" w:rsidRDefault="00FF3CC5" w:rsidP="000E203D">
      <w:pPr>
        <w:pStyle w:val="ListParagraph"/>
        <w:numPr>
          <w:ilvl w:val="0"/>
          <w:numId w:val="14"/>
        </w:numPr>
      </w:pPr>
      <w:r>
        <w:t>Bekerja sama dengan 4 orang anggota tim untuk memasarkan produk secara online berupa video dan poster di social media</w:t>
      </w:r>
    </w:p>
    <w:p w14:paraId="174129FA" w14:textId="39A7446D" w:rsidR="00FF3CC5" w:rsidRDefault="00FF3CC5" w:rsidP="000E203D">
      <w:pPr>
        <w:pStyle w:val="ListParagraph"/>
        <w:numPr>
          <w:ilvl w:val="0"/>
          <w:numId w:val="14"/>
        </w:numPr>
      </w:pPr>
      <w:r>
        <w:t>Membuat laporan keuangan di Microsoft Excel.</w:t>
      </w:r>
    </w:p>
    <w:p w14:paraId="6BFAB8D5" w14:textId="399CCA7F" w:rsidR="003A58E2" w:rsidRPr="007B2188" w:rsidRDefault="003A58E2" w:rsidP="000E203D">
      <w:pPr>
        <w:pStyle w:val="ListParagraph"/>
        <w:numPr>
          <w:ilvl w:val="0"/>
          <w:numId w:val="14"/>
        </w:numPr>
      </w:pPr>
      <w:r>
        <w:t>Berhasil menyelesaikan tugas tepat waktu dan mendapat nilai diatas rata-rata.</w:t>
      </w:r>
    </w:p>
    <w:p w14:paraId="3CEA21B9" w14:textId="77777777" w:rsidR="008E7DAF" w:rsidRDefault="00000000" w:rsidP="008E7DAF">
      <w:pPr>
        <w:pStyle w:val="Heading1"/>
      </w:pPr>
      <w:sdt>
        <w:sdtPr>
          <w:id w:val="-615754014"/>
          <w:placeholder>
            <w:docPart w:val="EEA4D95A0771475AAABEE546BD2A92B4"/>
          </w:placeholder>
          <w:temporary/>
          <w:showingPlcHdr/>
          <w15:appearance w15:val="hidden"/>
        </w:sdtPr>
        <w:sdtContent>
          <w:r w:rsidR="008E7DAF" w:rsidRPr="00A048F7">
            <w:rPr>
              <w:sz w:val="32"/>
              <w:szCs w:val="28"/>
            </w:rPr>
            <w:t>Education</w:t>
          </w:r>
        </w:sdtContent>
      </w:sdt>
    </w:p>
    <w:p w14:paraId="7D1C88A0" w14:textId="441FFAC6" w:rsidR="008E7DAF" w:rsidRDefault="008E7DAF" w:rsidP="008E7DAF">
      <w:pPr>
        <w:pStyle w:val="Heading3"/>
      </w:pPr>
      <w:r>
        <w:t>20</w:t>
      </w:r>
      <w:r w:rsidR="00E62B41">
        <w:t>20</w:t>
      </w:r>
      <w:r>
        <w:t xml:space="preserve"> - 202</w:t>
      </w:r>
      <w:r w:rsidR="00E62B41">
        <w:t>3</w:t>
      </w:r>
    </w:p>
    <w:p w14:paraId="43194EA0" w14:textId="296DBD0D" w:rsidR="008E7DAF" w:rsidRPr="00D413F9" w:rsidRDefault="008E7DAF" w:rsidP="008E7DAF">
      <w:pPr>
        <w:pStyle w:val="Heading5"/>
      </w:pPr>
      <w:r>
        <w:t>SM</w:t>
      </w:r>
      <w:r w:rsidR="007B2188">
        <w:t>K</w:t>
      </w:r>
      <w:r>
        <w:t xml:space="preserve"> Negeri </w:t>
      </w:r>
      <w:r w:rsidR="00E62B41">
        <w:t>6 Malang</w:t>
      </w:r>
      <w:r>
        <w:t xml:space="preserve"> / Jurusan</w:t>
      </w:r>
      <w:r w:rsidR="00982BB0">
        <w:t xml:space="preserve"> </w:t>
      </w:r>
      <w:r w:rsidR="00E62B41">
        <w:t>Rekayasa Perangkat Lunak</w:t>
      </w:r>
    </w:p>
    <w:p w14:paraId="1A6ED20A" w14:textId="77777777" w:rsidR="00F439C9" w:rsidRDefault="00000000" w:rsidP="00F439C9">
      <w:pPr>
        <w:pStyle w:val="Heading1"/>
      </w:pPr>
      <w:sdt>
        <w:sdtPr>
          <w:alias w:val="Skills:"/>
          <w:tag w:val="Skills:"/>
          <w:id w:val="-1210261327"/>
          <w:placeholder>
            <w:docPart w:val="6E300F93FC8E40A4849CAB3FD35E4838"/>
          </w:placeholder>
          <w:temporary/>
          <w:showingPlcHdr/>
          <w15:appearance w15:val="hidden"/>
        </w:sdtPr>
        <w:sdtContent>
          <w:r w:rsidR="00F439C9" w:rsidRPr="00A048F7">
            <w:rPr>
              <w:sz w:val="32"/>
              <w:szCs w:val="28"/>
            </w:rPr>
            <w:t>Skills</w:t>
          </w:r>
        </w:sdtContent>
      </w:sdt>
    </w:p>
    <w:p w14:paraId="23EB1182" w14:textId="03A3F39C" w:rsidR="0080245E" w:rsidRDefault="0080245E" w:rsidP="0080245E">
      <w:r>
        <w:t>Microsoft Office</w:t>
      </w:r>
      <w:r w:rsidR="00021DFF">
        <w:t xml:space="preserve"> dasar (Microsoft Word, Microsoft Excel, Microsoft Power Point)</w:t>
      </w:r>
      <w:r>
        <w:t xml:space="preserve">, </w:t>
      </w:r>
      <w:r w:rsidR="002B0D66">
        <w:t>HTML</w:t>
      </w:r>
      <w:r w:rsidR="00E62B41">
        <w:t xml:space="preserve">, </w:t>
      </w:r>
      <w:r w:rsidR="002B0D66">
        <w:t>SQL</w:t>
      </w:r>
      <w:r w:rsidR="00021DFF">
        <w:t>, Canva</w:t>
      </w:r>
      <w:r w:rsidR="003A58E2">
        <w:t xml:space="preserve"> dan Capcut</w:t>
      </w:r>
      <w:r w:rsidR="00021DFF">
        <w:t>.</w:t>
      </w:r>
    </w:p>
    <w:p w14:paraId="5C591D52" w14:textId="40497222" w:rsidR="00434074" w:rsidRDefault="00000000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17C21EE03B9465791A47CB6E351992F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  <w:r w:rsidR="00734CDF">
        <w:t xml:space="preserve"> / Hobby</w:t>
      </w:r>
    </w:p>
    <w:p w14:paraId="62F11BD0" w14:textId="03A0FBA1" w:rsidR="00734CDF" w:rsidRDefault="00734CDF" w:rsidP="0080245E">
      <w:r>
        <w:t>Travelling</w:t>
      </w:r>
      <w:r w:rsidR="0080245E">
        <w:t>,</w:t>
      </w:r>
      <w:r w:rsidR="00DF45C0">
        <w:t xml:space="preserve"> Olahraga </w:t>
      </w:r>
      <w:r w:rsidR="005426FD">
        <w:t>,</w:t>
      </w:r>
      <w:r w:rsidR="008C381B">
        <w:t>Videografi dan</w:t>
      </w:r>
      <w:r w:rsidR="005426FD">
        <w:t xml:space="preserve"> Fotografi.</w:t>
      </w:r>
    </w:p>
    <w:p w14:paraId="76C6B1EC" w14:textId="3B0D2CC8" w:rsidR="0059759A" w:rsidRDefault="002A0000" w:rsidP="00BD1664">
      <w:r w:rsidRPr="00D16999">
        <w:rPr>
          <w:rFonts w:ascii="Arial" w:hAnsi="Arial" w:cs="Arial"/>
        </w:rPr>
        <w:t xml:space="preserve"> </w:t>
      </w:r>
    </w:p>
    <w:sectPr w:rsidR="0059759A" w:rsidSect="00A048F7">
      <w:footerReference w:type="default" r:id="rId13"/>
      <w:type w:val="continuous"/>
      <w:pgSz w:w="12240" w:h="20160" w:code="5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FF2B" w14:textId="77777777" w:rsidR="002F3484" w:rsidRDefault="002F3484" w:rsidP="00725803">
      <w:pPr>
        <w:spacing w:after="0"/>
      </w:pPr>
      <w:r>
        <w:separator/>
      </w:r>
    </w:p>
  </w:endnote>
  <w:endnote w:type="continuationSeparator" w:id="0">
    <w:p w14:paraId="4C0A264D" w14:textId="77777777" w:rsidR="002F3484" w:rsidRDefault="002F348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5D9C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5C74" w14:textId="77777777" w:rsidR="002F3484" w:rsidRDefault="002F3484" w:rsidP="00725803">
      <w:pPr>
        <w:spacing w:after="0"/>
      </w:pPr>
      <w:r>
        <w:separator/>
      </w:r>
    </w:p>
  </w:footnote>
  <w:footnote w:type="continuationSeparator" w:id="0">
    <w:p w14:paraId="101CED50" w14:textId="77777777" w:rsidR="002F3484" w:rsidRDefault="002F348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26CCD"/>
    <w:multiLevelType w:val="hybridMultilevel"/>
    <w:tmpl w:val="28A6BD8A"/>
    <w:lvl w:ilvl="0" w:tplc="FB56D1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34C"/>
    <w:multiLevelType w:val="hybridMultilevel"/>
    <w:tmpl w:val="DE725B1C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6670441">
    <w:abstractNumId w:val="11"/>
  </w:num>
  <w:num w:numId="2" w16cid:durableId="1264656172">
    <w:abstractNumId w:val="7"/>
  </w:num>
  <w:num w:numId="3" w16cid:durableId="1564439926">
    <w:abstractNumId w:val="6"/>
  </w:num>
  <w:num w:numId="4" w16cid:durableId="10622153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03099">
    <w:abstractNumId w:val="8"/>
  </w:num>
  <w:num w:numId="6" w16cid:durableId="1247114015">
    <w:abstractNumId w:val="12"/>
  </w:num>
  <w:num w:numId="7" w16cid:durableId="1746102201">
    <w:abstractNumId w:val="5"/>
  </w:num>
  <w:num w:numId="8" w16cid:durableId="1198809631">
    <w:abstractNumId w:val="4"/>
  </w:num>
  <w:num w:numId="9" w16cid:durableId="1805192075">
    <w:abstractNumId w:val="3"/>
  </w:num>
  <w:num w:numId="10" w16cid:durableId="1964185740">
    <w:abstractNumId w:val="2"/>
  </w:num>
  <w:num w:numId="11" w16cid:durableId="907181386">
    <w:abstractNumId w:val="1"/>
  </w:num>
  <w:num w:numId="12" w16cid:durableId="1243107588">
    <w:abstractNumId w:val="0"/>
  </w:num>
  <w:num w:numId="13" w16cid:durableId="1863208250">
    <w:abstractNumId w:val="9"/>
  </w:num>
  <w:num w:numId="14" w16cid:durableId="1023943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5"/>
    <w:rsid w:val="00002866"/>
    <w:rsid w:val="00005847"/>
    <w:rsid w:val="0001182E"/>
    <w:rsid w:val="00012B5D"/>
    <w:rsid w:val="00021DFF"/>
    <w:rsid w:val="00025E77"/>
    <w:rsid w:val="00027312"/>
    <w:rsid w:val="00027731"/>
    <w:rsid w:val="00042691"/>
    <w:rsid w:val="00061AE7"/>
    <w:rsid w:val="000645F2"/>
    <w:rsid w:val="00067AE4"/>
    <w:rsid w:val="00082F03"/>
    <w:rsid w:val="000835A0"/>
    <w:rsid w:val="000934A2"/>
    <w:rsid w:val="000A2680"/>
    <w:rsid w:val="000B32D7"/>
    <w:rsid w:val="000D56E8"/>
    <w:rsid w:val="000E203D"/>
    <w:rsid w:val="00122536"/>
    <w:rsid w:val="00144D98"/>
    <w:rsid w:val="0014738A"/>
    <w:rsid w:val="00167C09"/>
    <w:rsid w:val="00190B39"/>
    <w:rsid w:val="001B0955"/>
    <w:rsid w:val="001B47C9"/>
    <w:rsid w:val="002071CE"/>
    <w:rsid w:val="00207532"/>
    <w:rsid w:val="00227784"/>
    <w:rsid w:val="0023705D"/>
    <w:rsid w:val="00237951"/>
    <w:rsid w:val="00250A31"/>
    <w:rsid w:val="00251C13"/>
    <w:rsid w:val="00271C59"/>
    <w:rsid w:val="002922D0"/>
    <w:rsid w:val="002A0000"/>
    <w:rsid w:val="002A15DC"/>
    <w:rsid w:val="002A498C"/>
    <w:rsid w:val="002B0D66"/>
    <w:rsid w:val="002B60E5"/>
    <w:rsid w:val="002B62CD"/>
    <w:rsid w:val="002E09D8"/>
    <w:rsid w:val="002F1E26"/>
    <w:rsid w:val="002F3484"/>
    <w:rsid w:val="00313325"/>
    <w:rsid w:val="00325204"/>
    <w:rsid w:val="00327C44"/>
    <w:rsid w:val="00340B03"/>
    <w:rsid w:val="003675EB"/>
    <w:rsid w:val="00380250"/>
    <w:rsid w:val="00380AE7"/>
    <w:rsid w:val="00395B60"/>
    <w:rsid w:val="003A58E2"/>
    <w:rsid w:val="003A6943"/>
    <w:rsid w:val="003A70B4"/>
    <w:rsid w:val="003C1867"/>
    <w:rsid w:val="00403222"/>
    <w:rsid w:val="00406B05"/>
    <w:rsid w:val="00410BA2"/>
    <w:rsid w:val="00411C51"/>
    <w:rsid w:val="0041581D"/>
    <w:rsid w:val="00431589"/>
    <w:rsid w:val="00434074"/>
    <w:rsid w:val="00441AE2"/>
    <w:rsid w:val="00442DDF"/>
    <w:rsid w:val="0046391B"/>
    <w:rsid w:val="00463C3B"/>
    <w:rsid w:val="00485786"/>
    <w:rsid w:val="004937AE"/>
    <w:rsid w:val="004C2D3D"/>
    <w:rsid w:val="004D219E"/>
    <w:rsid w:val="004D30EF"/>
    <w:rsid w:val="004E2970"/>
    <w:rsid w:val="004E754E"/>
    <w:rsid w:val="005026DD"/>
    <w:rsid w:val="00513EFC"/>
    <w:rsid w:val="0052113B"/>
    <w:rsid w:val="005311CA"/>
    <w:rsid w:val="005426FD"/>
    <w:rsid w:val="005525B5"/>
    <w:rsid w:val="00552E16"/>
    <w:rsid w:val="00561691"/>
    <w:rsid w:val="00564951"/>
    <w:rsid w:val="0057109A"/>
    <w:rsid w:val="00573BF9"/>
    <w:rsid w:val="00594CBF"/>
    <w:rsid w:val="0059759A"/>
    <w:rsid w:val="005A1DA6"/>
    <w:rsid w:val="005A34B7"/>
    <w:rsid w:val="005A4A49"/>
    <w:rsid w:val="005B13C9"/>
    <w:rsid w:val="005B1D68"/>
    <w:rsid w:val="005B6F01"/>
    <w:rsid w:val="005C3EC0"/>
    <w:rsid w:val="005C71B0"/>
    <w:rsid w:val="00611B37"/>
    <w:rsid w:val="006252B4"/>
    <w:rsid w:val="006269B9"/>
    <w:rsid w:val="006422F5"/>
    <w:rsid w:val="00646BA2"/>
    <w:rsid w:val="0067495C"/>
    <w:rsid w:val="00675EA0"/>
    <w:rsid w:val="006816D5"/>
    <w:rsid w:val="006C08A0"/>
    <w:rsid w:val="006C47D8"/>
    <w:rsid w:val="006D2D08"/>
    <w:rsid w:val="006D4BC9"/>
    <w:rsid w:val="006E6794"/>
    <w:rsid w:val="006F26A2"/>
    <w:rsid w:val="0070237E"/>
    <w:rsid w:val="00703917"/>
    <w:rsid w:val="00725803"/>
    <w:rsid w:val="00725CB5"/>
    <w:rsid w:val="007307A3"/>
    <w:rsid w:val="00734CDF"/>
    <w:rsid w:val="007366F8"/>
    <w:rsid w:val="00742F3F"/>
    <w:rsid w:val="00744AB6"/>
    <w:rsid w:val="00752315"/>
    <w:rsid w:val="00753483"/>
    <w:rsid w:val="0077741D"/>
    <w:rsid w:val="0078622E"/>
    <w:rsid w:val="007B2188"/>
    <w:rsid w:val="007C211F"/>
    <w:rsid w:val="007C26CB"/>
    <w:rsid w:val="007F3012"/>
    <w:rsid w:val="0080245E"/>
    <w:rsid w:val="00802E0D"/>
    <w:rsid w:val="00804F8D"/>
    <w:rsid w:val="00857E6B"/>
    <w:rsid w:val="008968C4"/>
    <w:rsid w:val="008C381B"/>
    <w:rsid w:val="008D0F27"/>
    <w:rsid w:val="008D31BD"/>
    <w:rsid w:val="008D7C1C"/>
    <w:rsid w:val="008E7DAF"/>
    <w:rsid w:val="009006B8"/>
    <w:rsid w:val="0092291B"/>
    <w:rsid w:val="00932D92"/>
    <w:rsid w:val="0094328C"/>
    <w:rsid w:val="009517B3"/>
    <w:rsid w:val="0095272C"/>
    <w:rsid w:val="00960AE2"/>
    <w:rsid w:val="00972024"/>
    <w:rsid w:val="00977DF6"/>
    <w:rsid w:val="00980E03"/>
    <w:rsid w:val="00982BB0"/>
    <w:rsid w:val="009853A1"/>
    <w:rsid w:val="009A6AAC"/>
    <w:rsid w:val="009E37AE"/>
    <w:rsid w:val="009F04D2"/>
    <w:rsid w:val="009F2BA7"/>
    <w:rsid w:val="009F6DA0"/>
    <w:rsid w:val="00A01182"/>
    <w:rsid w:val="00A048F7"/>
    <w:rsid w:val="00A06309"/>
    <w:rsid w:val="00A50D00"/>
    <w:rsid w:val="00AD13CB"/>
    <w:rsid w:val="00AD3FD8"/>
    <w:rsid w:val="00AE3211"/>
    <w:rsid w:val="00B0303E"/>
    <w:rsid w:val="00B031BA"/>
    <w:rsid w:val="00B04D2E"/>
    <w:rsid w:val="00B370A8"/>
    <w:rsid w:val="00B626DA"/>
    <w:rsid w:val="00B67F63"/>
    <w:rsid w:val="00BC7376"/>
    <w:rsid w:val="00BD1664"/>
    <w:rsid w:val="00BD3835"/>
    <w:rsid w:val="00BD669A"/>
    <w:rsid w:val="00BE30E9"/>
    <w:rsid w:val="00C04625"/>
    <w:rsid w:val="00C13F2B"/>
    <w:rsid w:val="00C43D65"/>
    <w:rsid w:val="00C541FC"/>
    <w:rsid w:val="00C7520B"/>
    <w:rsid w:val="00C84833"/>
    <w:rsid w:val="00C9044F"/>
    <w:rsid w:val="00C90F48"/>
    <w:rsid w:val="00C953E3"/>
    <w:rsid w:val="00CA53B7"/>
    <w:rsid w:val="00CC379B"/>
    <w:rsid w:val="00CE569C"/>
    <w:rsid w:val="00D16999"/>
    <w:rsid w:val="00D2420D"/>
    <w:rsid w:val="00D30382"/>
    <w:rsid w:val="00D413F9"/>
    <w:rsid w:val="00D44E50"/>
    <w:rsid w:val="00D45B30"/>
    <w:rsid w:val="00D612EA"/>
    <w:rsid w:val="00D728C4"/>
    <w:rsid w:val="00D90060"/>
    <w:rsid w:val="00D92799"/>
    <w:rsid w:val="00D92B95"/>
    <w:rsid w:val="00D96E09"/>
    <w:rsid w:val="00DA3603"/>
    <w:rsid w:val="00DB2076"/>
    <w:rsid w:val="00DB6AFD"/>
    <w:rsid w:val="00DC6B2F"/>
    <w:rsid w:val="00DF45C0"/>
    <w:rsid w:val="00E01CE7"/>
    <w:rsid w:val="00E03F71"/>
    <w:rsid w:val="00E154B5"/>
    <w:rsid w:val="00E232F0"/>
    <w:rsid w:val="00E52791"/>
    <w:rsid w:val="00E62B41"/>
    <w:rsid w:val="00E73091"/>
    <w:rsid w:val="00E76204"/>
    <w:rsid w:val="00E83195"/>
    <w:rsid w:val="00E840D7"/>
    <w:rsid w:val="00EB0B5F"/>
    <w:rsid w:val="00EB3946"/>
    <w:rsid w:val="00EC3E59"/>
    <w:rsid w:val="00F00A4F"/>
    <w:rsid w:val="00F33CD8"/>
    <w:rsid w:val="00F439C9"/>
    <w:rsid w:val="00F65D2E"/>
    <w:rsid w:val="00F70708"/>
    <w:rsid w:val="00FD1DE2"/>
    <w:rsid w:val="00FD5351"/>
    <w:rsid w:val="00FE5B45"/>
    <w:rsid w:val="00FF1889"/>
    <w:rsid w:val="00FF3CC5"/>
    <w:rsid w:val="1103C037"/>
    <w:rsid w:val="447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2D0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300F93FC8E40A4849CAB3FD35E4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E7DFF-A430-46DE-A221-AFE70B1AF305}"/>
      </w:docPartPr>
      <w:docPartBody>
        <w:p w:rsidR="00E67B1D" w:rsidRDefault="00BE61BD">
          <w:pPr>
            <w:pStyle w:val="6E300F93FC8E40A4849CAB3FD35E4838"/>
          </w:pPr>
          <w:r>
            <w:t>Skills</w:t>
          </w:r>
        </w:p>
      </w:docPartBody>
    </w:docPart>
    <w:docPart>
      <w:docPartPr>
        <w:name w:val="317C21EE03B9465791A47CB6E3519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23F6A-0904-48CF-8EE1-A9435BF4BD7C}"/>
      </w:docPartPr>
      <w:docPartBody>
        <w:p w:rsidR="00E67B1D" w:rsidRDefault="00BE61BD">
          <w:pPr>
            <w:pStyle w:val="317C21EE03B9465791A47CB6E351992F"/>
          </w:pPr>
          <w:r w:rsidRPr="00434074">
            <w:t>Activities</w:t>
          </w:r>
        </w:p>
      </w:docPartBody>
    </w:docPart>
    <w:docPart>
      <w:docPartPr>
        <w:name w:val="EEA4D95A0771475AAABEE546BD2A9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49A0D-DB53-4A51-8E95-70D347A5BB79}"/>
      </w:docPartPr>
      <w:docPartBody>
        <w:p w:rsidR="00F52DB5" w:rsidRDefault="00114DDE" w:rsidP="00114DDE">
          <w:pPr>
            <w:pStyle w:val="EEA4D95A0771475AAABEE546BD2A92B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D"/>
    <w:rsid w:val="00114DDE"/>
    <w:rsid w:val="001B221A"/>
    <w:rsid w:val="00377046"/>
    <w:rsid w:val="003F46D5"/>
    <w:rsid w:val="004213FB"/>
    <w:rsid w:val="005E789B"/>
    <w:rsid w:val="00683E44"/>
    <w:rsid w:val="006B1D49"/>
    <w:rsid w:val="00754EC7"/>
    <w:rsid w:val="007B7091"/>
    <w:rsid w:val="00BE61BD"/>
    <w:rsid w:val="00C731BF"/>
    <w:rsid w:val="00E67B1D"/>
    <w:rsid w:val="00EF4C04"/>
    <w:rsid w:val="00F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E300F93FC8E40A4849CAB3FD35E4838">
    <w:name w:val="6E300F93FC8E40A4849CAB3FD35E4838"/>
  </w:style>
  <w:style w:type="paragraph" w:customStyle="1" w:styleId="317C21EE03B9465791A47CB6E351992F">
    <w:name w:val="317C21EE03B9465791A47CB6E351992F"/>
  </w:style>
  <w:style w:type="paragraph" w:customStyle="1" w:styleId="EEA4D95A0771475AAABEE546BD2A92B4">
    <w:name w:val="EEA4D95A0771475AAABEE546BD2A92B4"/>
    <w:rsid w:val="00114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2022-07-05T10:06:00Z</dcterms:created>
  <dcterms:modified xsi:type="dcterms:W3CDTF">2023-05-15T03:01:00Z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